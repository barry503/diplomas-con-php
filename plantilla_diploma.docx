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1B1CE" w14:textId="77777777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72FBCC99" wp14:editId="40E4FD32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F4A61" id="Rectángulo 1" o:spid="_x0000_s1026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2BD24B7F" wp14:editId="3DA702EE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5BFF2" id="Gráfico 3" o:spid="_x0000_s1026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49"/>
        <w:gridCol w:w="4359"/>
        <w:gridCol w:w="4333"/>
        <w:gridCol w:w="4328"/>
        <w:gridCol w:w="1129"/>
      </w:tblGrid>
      <w:tr w:rsidR="00A04CC4" w:rsidRPr="002416E6" w14:paraId="29CC6951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05AF1BDC" w14:textId="77777777" w:rsidR="00A04CC4" w:rsidRPr="002416E6" w:rsidRDefault="007363ED" w:rsidP="002416E6">
            <w:pPr>
              <w:pStyle w:val="Ttulo2"/>
            </w:pPr>
            <w:sdt>
              <w:sdtPr>
                <w:id w:val="1752851669"/>
                <w:placeholder>
                  <w:docPart w:val="B97BF677E930439EA2CA9E203D5553AD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3721A5E4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21F10A37" w14:textId="77777777" w:rsidR="00A04CC4" w:rsidRPr="002416E6" w:rsidRDefault="007363ED" w:rsidP="002416E6">
            <w:pPr>
              <w:pStyle w:val="Ttulo3"/>
            </w:pPr>
            <w:sdt>
              <w:sdtPr>
                <w:id w:val="-1513449137"/>
                <w:placeholder>
                  <w:docPart w:val="72CE67098C2A464C8B342D3B999699FD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2E0375D7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0E5E15D" w14:textId="6E9D9F49" w:rsidR="00A04CC4" w:rsidRPr="002416E6" w:rsidRDefault="00700AAC" w:rsidP="002416E6">
            <w:pPr>
              <w:pStyle w:val="Ttulo1"/>
            </w:pPr>
            <w:r>
              <w:t>[</w:t>
            </w:r>
            <w:r w:rsidR="00673B3C">
              <w:t>NOM</w:t>
            </w:r>
            <w:r>
              <w:t>.ALUMNO]</w:t>
            </w:r>
            <w:bookmarkStart w:id="0" w:name="_GoBack"/>
            <w:bookmarkEnd w:id="0"/>
          </w:p>
        </w:tc>
      </w:tr>
      <w:tr w:rsidR="00A04CC4" w:rsidRPr="002416E6" w14:paraId="24C0B8FE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55CC96C4" w14:textId="77777777" w:rsidR="00A04CC4" w:rsidRPr="002416E6" w:rsidRDefault="007363ED" w:rsidP="002416E6">
            <w:sdt>
              <w:sdtPr>
                <w:id w:val="-2142961860"/>
                <w:placeholder>
                  <w:docPart w:val="8C58316D00CF464A90895EBF7AA36C6C"/>
                </w:placeholder>
                <w:temporary/>
                <w:showingPlcHdr/>
                <w15:appearance w15:val="hidden"/>
              </w:sdtPr>
              <w:sdtEndPr/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73A324AA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1085AF4F" w14:textId="69B0F301" w:rsidR="00A04CC4" w:rsidRPr="002416E6" w:rsidRDefault="007363ED" w:rsidP="001962F9">
            <w:pPr>
              <w:pStyle w:val="Ttulo3"/>
            </w:pPr>
            <w:sdt>
              <w:sdtPr>
                <w:id w:val="-1068954950"/>
                <w:placeholder>
                  <w:docPart w:val="ECA518F9BF4F4911810B236CA359DB64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4 de junio de 20XX</w:t>
                </w:r>
              </w:sdtContent>
            </w:sdt>
          </w:p>
        </w:tc>
      </w:tr>
      <w:tr w:rsidR="00673B3C" w:rsidRPr="002416E6" w14:paraId="24360FB2" w14:textId="77777777" w:rsidTr="00B71E9A">
        <w:trPr>
          <w:trHeight w:val="1152"/>
        </w:trPr>
        <w:tc>
          <w:tcPr>
            <w:tcW w:w="1276" w:type="dxa"/>
          </w:tcPr>
          <w:p w14:paraId="54C28C16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46850B6C" w14:textId="4467592F" w:rsidR="00A04CC4" w:rsidRPr="002416E6" w:rsidRDefault="00700AAC" w:rsidP="001962F9">
            <w:pPr>
              <w:ind w:left="0" w:right="0"/>
            </w:pPr>
            <w:r>
              <w:rPr>
                <w:noProof/>
              </w:rPr>
              <w:drawing>
                <wp:anchor distT="0" distB="0" distL="114300" distR="114300" simplePos="0" relativeHeight="251660289" behindDoc="0" locked="0" layoutInCell="1" allowOverlap="1" wp14:anchorId="41570868" wp14:editId="234AC51E">
                  <wp:simplePos x="0" y="0"/>
                  <wp:positionH relativeFrom="column">
                    <wp:posOffset>418465</wp:posOffset>
                  </wp:positionH>
                  <wp:positionV relativeFrom="paragraph">
                    <wp:posOffset>-1035050</wp:posOffset>
                  </wp:positionV>
                  <wp:extent cx="1857375" cy="1167765"/>
                  <wp:effectExtent l="0" t="0" r="0" b="0"/>
                  <wp:wrapNone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533239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[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onshow.</w:t>
            </w:r>
            <w:proofErr w:type="gram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x;ope</w:t>
            </w:r>
            <w:proofErr w:type="spellEnd"/>
            <w:proofErr w:type="gram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=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changepic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4E6E8"/>
              </w:rPr>
              <w:t>]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7914097E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B283C5A" wp14:editId="61A02501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8F666" id="Grupo 3" o:spid="_x0000_s1026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">
                      <v:oval id="Elipse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2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10BD301F" w14:textId="557DC18B" w:rsidR="00A04CC4" w:rsidRPr="002416E6" w:rsidRDefault="00700AAC" w:rsidP="001962F9">
            <w:pPr>
              <w:ind w:left="0" w:right="0"/>
            </w:pPr>
            <w:r>
              <w:t>[N</w:t>
            </w:r>
            <w:r w:rsidR="00673B3C">
              <w:t>OM</w:t>
            </w:r>
            <w:r>
              <w:t>.FECHA]</w:t>
            </w:r>
          </w:p>
        </w:tc>
        <w:tc>
          <w:tcPr>
            <w:tcW w:w="1155" w:type="dxa"/>
          </w:tcPr>
          <w:p w14:paraId="44EBC6CA" w14:textId="77777777" w:rsidR="00A04CC4" w:rsidRPr="002416E6" w:rsidRDefault="00A04CC4" w:rsidP="001962F9">
            <w:pPr>
              <w:ind w:left="0" w:right="0"/>
            </w:pPr>
          </w:p>
        </w:tc>
      </w:tr>
      <w:tr w:rsidR="00673B3C" w:rsidRPr="002416E6" w14:paraId="482267E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4904F11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DA2AA05" w14:textId="2EDDBDD5" w:rsidR="00A04CC4" w:rsidRPr="002416E6" w:rsidRDefault="002B1675" w:rsidP="001962F9">
            <w:pPr>
              <w:ind w:left="0" w:right="0"/>
            </w:pPr>
            <w:r>
              <w:t>Nombre del director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44615C68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622CC68" w14:textId="62DCCF1C" w:rsidR="00A04CC4" w:rsidRPr="002416E6" w:rsidRDefault="002B1675" w:rsidP="001962F9">
            <w:pPr>
              <w:ind w:left="0" w:right="0"/>
            </w:pPr>
            <w:r>
              <w:t>Fecha de nacimiento</w:t>
            </w:r>
          </w:p>
        </w:tc>
        <w:tc>
          <w:tcPr>
            <w:tcW w:w="1155" w:type="dxa"/>
          </w:tcPr>
          <w:p w14:paraId="6008AEAF" w14:textId="77777777" w:rsidR="00A04CC4" w:rsidRPr="002416E6" w:rsidRDefault="00A04CC4" w:rsidP="001962F9">
            <w:pPr>
              <w:ind w:left="0" w:right="0"/>
            </w:pPr>
          </w:p>
        </w:tc>
      </w:tr>
    </w:tbl>
    <w:p w14:paraId="6AF9248B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F2A0" w14:textId="77777777" w:rsidR="007363ED" w:rsidRDefault="007363ED" w:rsidP="000875C0">
      <w:r>
        <w:separator/>
      </w:r>
    </w:p>
  </w:endnote>
  <w:endnote w:type="continuationSeparator" w:id="0">
    <w:p w14:paraId="61B30503" w14:textId="77777777" w:rsidR="007363ED" w:rsidRDefault="007363ED" w:rsidP="000875C0">
      <w:r>
        <w:continuationSeparator/>
      </w:r>
    </w:p>
  </w:endnote>
  <w:endnote w:type="continuationNotice" w:id="1">
    <w:p w14:paraId="073BDAB8" w14:textId="77777777" w:rsidR="007363ED" w:rsidRDefault="00736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3CD81" w14:textId="77777777" w:rsidR="007363ED" w:rsidRDefault="007363ED" w:rsidP="000875C0">
      <w:r>
        <w:separator/>
      </w:r>
    </w:p>
  </w:footnote>
  <w:footnote w:type="continuationSeparator" w:id="0">
    <w:p w14:paraId="0C41869F" w14:textId="77777777" w:rsidR="007363ED" w:rsidRDefault="007363ED" w:rsidP="000875C0">
      <w:r>
        <w:continuationSeparator/>
      </w:r>
    </w:p>
  </w:footnote>
  <w:footnote w:type="continuationNotice" w:id="1">
    <w:p w14:paraId="5B440829" w14:textId="77777777" w:rsidR="007363ED" w:rsidRDefault="007363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36"/>
    <w:rsid w:val="0003083A"/>
    <w:rsid w:val="000875C0"/>
    <w:rsid w:val="00094622"/>
    <w:rsid w:val="00113F7A"/>
    <w:rsid w:val="00185D3E"/>
    <w:rsid w:val="00186721"/>
    <w:rsid w:val="001962F9"/>
    <w:rsid w:val="002416E6"/>
    <w:rsid w:val="002B1675"/>
    <w:rsid w:val="00313FB2"/>
    <w:rsid w:val="00314887"/>
    <w:rsid w:val="00324158"/>
    <w:rsid w:val="003550C4"/>
    <w:rsid w:val="003C07D9"/>
    <w:rsid w:val="003C2748"/>
    <w:rsid w:val="0045039F"/>
    <w:rsid w:val="00480DAE"/>
    <w:rsid w:val="0050636B"/>
    <w:rsid w:val="005358A0"/>
    <w:rsid w:val="005F2A53"/>
    <w:rsid w:val="006237E5"/>
    <w:rsid w:val="00673B3C"/>
    <w:rsid w:val="00683186"/>
    <w:rsid w:val="006A75DC"/>
    <w:rsid w:val="006F2FC9"/>
    <w:rsid w:val="00700AAC"/>
    <w:rsid w:val="007363ED"/>
    <w:rsid w:val="007D2DEA"/>
    <w:rsid w:val="008130DC"/>
    <w:rsid w:val="0088227F"/>
    <w:rsid w:val="008C1369"/>
    <w:rsid w:val="008C2AC8"/>
    <w:rsid w:val="008D4107"/>
    <w:rsid w:val="008F7137"/>
    <w:rsid w:val="00967D57"/>
    <w:rsid w:val="009C6513"/>
    <w:rsid w:val="009D3373"/>
    <w:rsid w:val="00A04CC4"/>
    <w:rsid w:val="00A14C55"/>
    <w:rsid w:val="00A54BC3"/>
    <w:rsid w:val="00A67AD9"/>
    <w:rsid w:val="00AA7521"/>
    <w:rsid w:val="00AC2AE5"/>
    <w:rsid w:val="00AD4135"/>
    <w:rsid w:val="00B26126"/>
    <w:rsid w:val="00B3467D"/>
    <w:rsid w:val="00B71E9A"/>
    <w:rsid w:val="00B76559"/>
    <w:rsid w:val="00BA757B"/>
    <w:rsid w:val="00C21298"/>
    <w:rsid w:val="00C26A15"/>
    <w:rsid w:val="00C70B50"/>
    <w:rsid w:val="00CD4C49"/>
    <w:rsid w:val="00D04B64"/>
    <w:rsid w:val="00D76A8B"/>
    <w:rsid w:val="00E13588"/>
    <w:rsid w:val="00E47B68"/>
    <w:rsid w:val="00E52F25"/>
    <w:rsid w:val="00E62004"/>
    <w:rsid w:val="00E81CD3"/>
    <w:rsid w:val="00F01E2B"/>
    <w:rsid w:val="00F71436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1DB8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7BF677E930439EA2CA9E203D555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5694C-2278-4B9C-8A10-C8D7E6C055C7}"/>
      </w:docPartPr>
      <w:docPartBody>
        <w:p w:rsidR="000873A3" w:rsidRDefault="00317B1F">
          <w:pPr>
            <w:pStyle w:val="B97BF677E930439EA2CA9E203D5553AD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72CE67098C2A464C8B342D3B99969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089B5-FEF9-4296-8022-A1CB06983043}"/>
      </w:docPartPr>
      <w:docPartBody>
        <w:p w:rsidR="000873A3" w:rsidRDefault="00317B1F">
          <w:pPr>
            <w:pStyle w:val="72CE67098C2A464C8B342D3B999699FD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8C58316D00CF464A90895EBF7AA3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690D3-50BF-4D27-B822-11A178CC43E4}"/>
      </w:docPartPr>
      <w:docPartBody>
        <w:p w:rsidR="000873A3" w:rsidRDefault="00317B1F">
          <w:pPr>
            <w:pStyle w:val="8C58316D00CF464A90895EBF7AA36C6C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ECA518F9BF4F4911810B236CA359D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6226-0205-4928-B585-F84ADA498CB5}"/>
      </w:docPartPr>
      <w:docPartBody>
        <w:p w:rsidR="000873A3" w:rsidRDefault="00317B1F">
          <w:pPr>
            <w:pStyle w:val="ECA518F9BF4F4911810B236CA359DB64"/>
          </w:pPr>
          <w:r w:rsidRPr="002416E6">
            <w:rPr>
              <w:lang w:bidi="es-ES"/>
            </w:rPr>
            <w:t>4 de junio de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1F"/>
    <w:rsid w:val="000873A3"/>
    <w:rsid w:val="00317B1F"/>
    <w:rsid w:val="004275A3"/>
    <w:rsid w:val="00A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7BF677E930439EA2CA9E203D5553AD">
    <w:name w:val="B97BF677E930439EA2CA9E203D5553AD"/>
  </w:style>
  <w:style w:type="paragraph" w:customStyle="1" w:styleId="72CE67098C2A464C8B342D3B999699FD">
    <w:name w:val="72CE67098C2A464C8B342D3B999699FD"/>
  </w:style>
  <w:style w:type="paragraph" w:customStyle="1" w:styleId="0868DFDFD67A453081C731A42B5C1E60">
    <w:name w:val="0868DFDFD67A453081C731A42B5C1E60"/>
  </w:style>
  <w:style w:type="paragraph" w:customStyle="1" w:styleId="8C58316D00CF464A90895EBF7AA36C6C">
    <w:name w:val="8C58316D00CF464A90895EBF7AA36C6C"/>
  </w:style>
  <w:style w:type="paragraph" w:customStyle="1" w:styleId="ECA518F9BF4F4911810B236CA359DB64">
    <w:name w:val="ECA518F9BF4F4911810B236CA359DB64"/>
  </w:style>
  <w:style w:type="paragraph" w:customStyle="1" w:styleId="1B9F091DDF6C41E694E436762F44111D">
    <w:name w:val="1B9F091DDF6C41E694E436762F44111D"/>
  </w:style>
  <w:style w:type="paragraph" w:customStyle="1" w:styleId="80CF2D12634543E3A3DDD328A5CA14AE">
    <w:name w:val="80CF2D12634543E3A3DDD328A5CA14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75D923-F5F2-47D2-B356-F521D0E4D8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0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2021-07-18T18:00:00Z</dcterms:created>
  <dcterms:modified xsi:type="dcterms:W3CDTF">2021-07-18T19:05:00Z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